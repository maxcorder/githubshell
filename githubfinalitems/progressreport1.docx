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83" w:rsidRPr="00DC5483" w:rsidRDefault="00DC5483" w:rsidP="00DC5483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</w:tblGrid>
      <w:tr w:rsidR="00DC5483" w:rsidRPr="00DC5483" w:rsidTr="002F772A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:rsidR="00DC5483" w:rsidRPr="00DC5483" w:rsidRDefault="00DC5483" w:rsidP="00DC5483">
            <w:pPr>
              <w:spacing w:after="0" w:line="240" w:lineRule="auto"/>
              <w:ind w:left="-117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84" w:type="dxa"/>
            <w:gridSpan w:val="3"/>
            <w:tcBorders>
              <w:bottom w:val="single" w:sz="4" w:space="0" w:color="auto"/>
            </w:tcBorders>
            <w:vAlign w:val="bottom"/>
          </w:tcPr>
          <w:p w:rsidR="00DC5483" w:rsidRPr="00DC5483" w:rsidRDefault="002F772A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PC Part Website</w:t>
            </w:r>
          </w:p>
        </w:tc>
        <w:tc>
          <w:tcPr>
            <w:tcW w:w="245" w:type="dxa"/>
            <w:gridSpan w:val="2"/>
            <w:vAlign w:val="bottom"/>
          </w:tcPr>
          <w:p w:rsidR="00DC5483" w:rsidRPr="00DC5483" w:rsidRDefault="00DC5483" w:rsidP="00DC5483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gridSpan w:val="2"/>
            <w:vAlign w:val="bottom"/>
          </w:tcPr>
          <w:p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vAlign w:val="bottom"/>
          </w:tcPr>
          <w:p w:rsidR="00DC5483" w:rsidRPr="00DC5483" w:rsidRDefault="00E15745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10/1</w:t>
            </w:r>
            <w:r w:rsidR="002F772A">
              <w:rPr>
                <w:rFonts w:ascii="HelveticaNeueLT Std Med" w:eastAsia="MS Mincho" w:hAnsi="HelveticaNeueLT Std Med" w:cs="HelveticaNeueLT Std Med"/>
              </w:rPr>
              <w:t>/20</w:t>
            </w:r>
            <w:r>
              <w:rPr>
                <w:rFonts w:ascii="HelveticaNeueLT Std Med" w:eastAsia="MS Mincho" w:hAnsi="HelveticaNeueLT Std Med" w:cs="HelveticaNeueLT Std Med"/>
              </w:rPr>
              <w:t>20</w:t>
            </w:r>
            <w:bookmarkStart w:id="0" w:name="_GoBack"/>
            <w:bookmarkEnd w:id="0"/>
          </w:p>
        </w:tc>
      </w:tr>
      <w:tr w:rsidR="00DC5483" w:rsidRPr="00DC5483" w:rsidTr="002F772A">
        <w:trPr>
          <w:trHeight w:val="479"/>
        </w:trPr>
        <w:tc>
          <w:tcPr>
            <w:tcW w:w="2007" w:type="dxa"/>
            <w:gridSpan w:val="2"/>
            <w:vAlign w:val="bottom"/>
          </w:tcPr>
          <w:p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bottom"/>
          </w:tcPr>
          <w:p w:rsidR="00DC5483" w:rsidRPr="00DC5483" w:rsidRDefault="002F772A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Maxwell Corder</w:t>
            </w:r>
          </w:p>
        </w:tc>
        <w:tc>
          <w:tcPr>
            <w:tcW w:w="388" w:type="dxa"/>
            <w:gridSpan w:val="2"/>
            <w:vAlign w:val="bottom"/>
          </w:tcPr>
          <w:p w:rsidR="00DC5483" w:rsidRPr="00DC5483" w:rsidRDefault="00DC5483" w:rsidP="00DC5483">
            <w:pPr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087" w:type="dxa"/>
            <w:gridSpan w:val="2"/>
            <w:vAlign w:val="bottom"/>
          </w:tcPr>
          <w:p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sz="4" w:space="0" w:color="auto"/>
            </w:tcBorders>
            <w:vAlign w:val="bottom"/>
          </w:tcPr>
          <w:p w:rsidR="00DC5483" w:rsidRPr="00DC5483" w:rsidRDefault="002F772A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?</w:t>
            </w:r>
          </w:p>
        </w:tc>
      </w:tr>
    </w:tbl>
    <w:p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DC5483" w:rsidRPr="00DC5483" w:rsidTr="006235E6">
        <w:tc>
          <w:tcPr>
            <w:tcW w:w="9682" w:type="dxa"/>
            <w:vAlign w:val="bottom"/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Accomplishments for This Reporting Period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</w:tc>
      </w:tr>
      <w:tr w:rsidR="006235E6" w:rsidRPr="00DC5483" w:rsidTr="006235E6">
        <w:tc>
          <w:tcPr>
            <w:tcW w:w="9682" w:type="dxa"/>
            <w:vAlign w:val="bottom"/>
          </w:tcPr>
          <w:p w:rsidR="006235E6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Created the outline of the website (Pages, Content, Contact Form, etc.)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Created the barebones website using HTML and CSS 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Branched off the of the barebones website and added more styles with CSS 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Added a few items using HTML with pricing and descriptions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Added hyperlinks to the home page to other deliverables due this semester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Added a review form</w:t>
            </w:r>
          </w:p>
          <w:p w:rsidR="00496544" w:rsidRDefault="00496544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Added a few reviews for the items I have added so far</w:t>
            </w:r>
          </w:p>
          <w:p w:rsidR="00DF0F46" w:rsidRPr="00496544" w:rsidRDefault="00DF0F46" w:rsidP="00496544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Updated and committed all changes to </w:t>
            </w:r>
            <w:r w:rsidR="006120D5">
              <w:rPr>
                <w:rFonts w:ascii="HelveticaNeueLT Std Med" w:eastAsia="MS Mincho" w:hAnsi="HelveticaNeueLT Std Med" w:cs="HelveticaNeueLT Std Med"/>
              </w:rPr>
              <w:t>GitHub</w:t>
            </w:r>
          </w:p>
        </w:tc>
      </w:tr>
    </w:tbl>
    <w:p w:rsidR="00DC5483" w:rsidRPr="00DC5483" w:rsidRDefault="00DC5483" w:rsidP="00DC5483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DC5483" w:rsidRPr="00DC5483" w:rsidTr="006235E6">
        <w:tc>
          <w:tcPr>
            <w:tcW w:w="9682" w:type="dxa"/>
            <w:vAlign w:val="bottom"/>
          </w:tcPr>
          <w:p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Accomplishments Planned but Not Completed This Reporting Period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</w:tc>
      </w:tr>
    </w:tbl>
    <w:p w:rsidR="006120D5" w:rsidRDefault="006120D5" w:rsidP="006120D5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p w:rsidR="006235E6" w:rsidRDefault="006120D5" w:rsidP="006120D5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Adding more varieties of products like CPUs, Coolers, Fans, etc. </w:t>
      </w:r>
    </w:p>
    <w:p w:rsidR="006120D5" w:rsidRDefault="006120D5" w:rsidP="006120D5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Adding more reviews and descriptions of products</w:t>
      </w:r>
    </w:p>
    <w:p w:rsidR="006120D5" w:rsidRDefault="006120D5" w:rsidP="006120D5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Finding royalty free images that I can use for my products</w:t>
      </w:r>
    </w:p>
    <w:p w:rsidR="006235E6" w:rsidRDefault="006120D5" w:rsidP="006235E6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Adding some more styling to the webpages (better structure) since I want the webpages to be more center and some spacing between the left and right and margins</w:t>
      </w:r>
    </w:p>
    <w:p w:rsidR="00D256D5" w:rsidRDefault="00D256D5" w:rsidP="006235E6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Adding an inventory/cart system</w:t>
      </w:r>
    </w:p>
    <w:p w:rsidR="00D256D5" w:rsidRPr="00BC40C4" w:rsidRDefault="00D256D5" w:rsidP="006235E6">
      <w:pPr>
        <w:pStyle w:val="ListParagraph"/>
        <w:numPr>
          <w:ilvl w:val="0"/>
          <w:numId w:val="5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I will more than likely have to use JavaScript in order to achieve both of these but I will research more on this topic</w:t>
      </w:r>
    </w:p>
    <w:p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:rsidR="00E17F32" w:rsidRDefault="006235E6" w:rsidP="006235E6">
      <w:pPr>
        <w:rPr>
          <w:rFonts w:ascii="HelveticaNeueLT Std Med" w:eastAsia="MS Mincho" w:hAnsi="HelveticaNeueLT Std Med" w:cs="HelveticaNeueLT Std Med"/>
          <w:sz w:val="16"/>
          <w:szCs w:val="16"/>
        </w:rPr>
      </w:pPr>
      <w:r w:rsidRPr="00DC5483">
        <w:rPr>
          <w:rFonts w:ascii="HelveticaNeueLT Std Med" w:eastAsia="MS Mincho" w:hAnsi="HelveticaNeueLT Std Med" w:cs="HelveticaNeueLT Std Med"/>
        </w:rPr>
        <w:t>Root Cause of Variances</w:t>
      </w:r>
      <w:r w:rsidRPr="00DC5483">
        <w:rPr>
          <w:rFonts w:ascii="HelveticaNeueLT Std Med" w:eastAsia="MS Mincho" w:hAnsi="HelveticaNeueLT Std Med" w:cs="HelveticaNeueLT Std Med"/>
          <w:sz w:val="16"/>
          <w:szCs w:val="16"/>
        </w:rPr>
        <w:t xml:space="preserve">: </w:t>
      </w:r>
    </w:p>
    <w:p w:rsidR="00E17F32" w:rsidRPr="00E17F32" w:rsidRDefault="00E17F32" w:rsidP="00E17F32">
      <w:pPr>
        <w:pStyle w:val="ListParagraph"/>
        <w:numPr>
          <w:ilvl w:val="0"/>
          <w:numId w:val="7"/>
        </w:num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MS Mincho" w:hAnsi="HelveticaNeueLT Std Med" w:cs="HelveticaNeueLT Std Med"/>
        </w:rPr>
        <w:t>Long time since writing this much code, still a little bit rusty</w:t>
      </w:r>
    </w:p>
    <w:p w:rsidR="00DC5483" w:rsidRPr="00E17F32" w:rsidRDefault="00E17F32" w:rsidP="00E17F32">
      <w:pPr>
        <w:pStyle w:val="ListParagraph"/>
        <w:numPr>
          <w:ilvl w:val="0"/>
          <w:numId w:val="7"/>
        </w:num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MS Mincho" w:hAnsi="HelveticaNeueLT Std Med" w:cs="HelveticaNeueLT Std Med"/>
        </w:rPr>
        <w:t>Spacing/timing when working on the project (full-time job + other classes)</w:t>
      </w:r>
      <w:r w:rsidR="00DC5483" w:rsidRPr="00E17F32">
        <w:rPr>
          <w:rFonts w:ascii="HelveticaNeueLT Std Med" w:eastAsia="MS Mincho" w:hAnsi="HelveticaNeueLT Std Med" w:cs="HelveticaNeueLT Std Med"/>
          <w:sz w:val="16"/>
          <w:szCs w:val="16"/>
        </w:rPr>
        <w:br w:type="page"/>
      </w:r>
      <w:r w:rsidR="00DC5483" w:rsidRPr="00E17F32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576"/>
      </w:tblGrid>
      <w:tr w:rsidR="00DC5483" w:rsidRPr="00DC5483" w:rsidTr="006235E6">
        <w:trPr>
          <w:tblHeader/>
        </w:trPr>
        <w:tc>
          <w:tcPr>
            <w:tcW w:w="9576" w:type="dxa"/>
            <w:vAlign w:val="bottom"/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  <w:sz w:val="16"/>
                <w:szCs w:val="16"/>
              </w:rPr>
              <w:br w:type="page"/>
            </w:r>
            <w:r w:rsidRPr="00DC5483">
              <w:rPr>
                <w:rFonts w:ascii="HelveticaNeueLT Std Med" w:eastAsia="MS Mincho" w:hAnsi="HelveticaNeueLT Std Med" w:cs="HelveticaNeueLT Std Med"/>
              </w:rPr>
              <w:t>Impact to Upcoming Milestones or Project Due Date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</w:tc>
      </w:tr>
    </w:tbl>
    <w:p w:rsidR="006235E6" w:rsidRDefault="00662CD2" w:rsidP="00DC5483">
      <w:p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Once I add more variety of components and their images and structure the webpages exactly how I want them, I believe this will bring everything together and have the biggest impact on my project. Also, when I can figure out the inventory system and cart system I think everything will come together quite nicely as well. Every task plays a part and each have an impact towards the overall project. </w:t>
      </w:r>
    </w:p>
    <w:p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  <w:r w:rsidR="006235E6">
        <w:rPr>
          <w:rFonts w:ascii="HelveticaNeueLT Std Med" w:eastAsia="MS Mincho" w:hAnsi="HelveticaNeueLT Std Med" w:cs="HelveticaNeueLT Std Med"/>
        </w:rPr>
        <w:t>:</w:t>
      </w:r>
    </w:p>
    <w:p w:rsidR="00DC5483" w:rsidRDefault="00845505" w:rsidP="00845505">
      <w:pPr>
        <w:pStyle w:val="ListParagraph"/>
        <w:numPr>
          <w:ilvl w:val="0"/>
          <w:numId w:val="9"/>
        </w:numPr>
        <w:rPr>
          <w:rFonts w:ascii="HelveticaNeueLT Std Med" w:eastAsia="MS Mincho" w:hAnsi="HelveticaNeueLT Std Med" w:cs="HelveticaNeueLT Std Med"/>
          <w:bCs/>
        </w:rPr>
      </w:pPr>
      <w:r w:rsidRPr="00845505">
        <w:rPr>
          <w:rFonts w:ascii="HelveticaNeueLT Std Med" w:eastAsia="MS Mincho" w:hAnsi="HelveticaNeueLT Std Med" w:cs="HelveticaNeueLT Std Med"/>
          <w:bCs/>
        </w:rPr>
        <w:t>Stay</w:t>
      </w:r>
      <w:r>
        <w:rPr>
          <w:rFonts w:ascii="HelveticaNeueLT Std Med" w:eastAsia="MS Mincho" w:hAnsi="HelveticaNeueLT Std Med" w:cs="HelveticaNeueLT Std Med"/>
          <w:bCs/>
        </w:rPr>
        <w:t xml:space="preserve"> on it until I am done with each section I want to complete</w:t>
      </w:r>
    </w:p>
    <w:p w:rsidR="00845505" w:rsidRDefault="00845505" w:rsidP="00845505">
      <w:pPr>
        <w:pStyle w:val="ListParagraph"/>
        <w:numPr>
          <w:ilvl w:val="0"/>
          <w:numId w:val="9"/>
        </w:numPr>
        <w:rPr>
          <w:rFonts w:ascii="HelveticaNeueLT Std Med" w:eastAsia="MS Mincho" w:hAnsi="HelveticaNeueLT Std Med" w:cs="HelveticaNeueLT Std Med"/>
          <w:bCs/>
        </w:rPr>
      </w:pPr>
      <w:r>
        <w:rPr>
          <w:rFonts w:ascii="HelveticaNeueLT Std Med" w:eastAsia="MS Mincho" w:hAnsi="HelveticaNeueLT Std Med" w:cs="HelveticaNeueLT Std Med"/>
          <w:bCs/>
        </w:rPr>
        <w:t>Work on only one portion of tasks at once</w:t>
      </w:r>
    </w:p>
    <w:p w:rsidR="006235E6" w:rsidRPr="008C693A" w:rsidRDefault="00845505" w:rsidP="00DC5483">
      <w:pPr>
        <w:pStyle w:val="ListParagraph"/>
        <w:numPr>
          <w:ilvl w:val="0"/>
          <w:numId w:val="9"/>
        </w:numPr>
        <w:rPr>
          <w:rFonts w:ascii="HelveticaNeueLT Std Med" w:eastAsia="MS Mincho" w:hAnsi="HelveticaNeueLT Std Med" w:cs="HelveticaNeueLT Std Med"/>
          <w:bCs/>
        </w:rPr>
      </w:pPr>
      <w:r>
        <w:rPr>
          <w:rFonts w:ascii="HelveticaNeueLT Std Med" w:eastAsia="MS Mincho" w:hAnsi="HelveticaNeueLT Std Med" w:cs="HelveticaNeueLT Std Med"/>
          <w:bCs/>
        </w:rPr>
        <w:t>Get done with each portion early so I can review my code more and find and correct any mistakes</w:t>
      </w:r>
    </w:p>
    <w:p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:rsidR="00E30D9D" w:rsidRDefault="00DC5483" w:rsidP="00E30D9D">
      <w:pPr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Root Cause of Variances</w:t>
      </w:r>
      <w:r w:rsidR="006235E6">
        <w:rPr>
          <w:rFonts w:ascii="HelveticaNeueLT Std Med" w:eastAsia="MS Mincho" w:hAnsi="HelveticaNeueLT Std Med" w:cs="HelveticaNeueLT Std Med"/>
        </w:rPr>
        <w:t>:</w:t>
      </w:r>
    </w:p>
    <w:p w:rsidR="007922AF" w:rsidRPr="007922AF" w:rsidRDefault="00E30D9D" w:rsidP="00E30D9D">
      <w:pPr>
        <w:pStyle w:val="ListParagraph"/>
        <w:numPr>
          <w:ilvl w:val="0"/>
          <w:numId w:val="11"/>
        </w:numPr>
        <w:rPr>
          <w:rFonts w:ascii="HelveticaNeueLT Std Med" w:eastAsia="MS Mincho" w:hAnsi="HelveticaNeueLT Std Med" w:cs="HelveticaNeueLT Std Med"/>
        </w:rPr>
      </w:pPr>
      <w:r w:rsidRPr="00E30D9D">
        <w:rPr>
          <w:rFonts w:ascii="HelveticaNeueLT Std Med" w:eastAsia="MS Mincho" w:hAnsi="HelveticaNeueLT Std Med" w:cs="HelveticaNeueLT Std Med"/>
          <w:bCs/>
        </w:rPr>
        <w:t>A heavy workload, not enough time in the day to get the things I want done when I want them done</w:t>
      </w:r>
    </w:p>
    <w:p w:rsidR="00DC5483" w:rsidRPr="00E30D9D" w:rsidRDefault="007922AF" w:rsidP="00E30D9D">
      <w:pPr>
        <w:pStyle w:val="ListParagraph"/>
        <w:numPr>
          <w:ilvl w:val="0"/>
          <w:numId w:val="11"/>
        </w:numPr>
        <w:rPr>
          <w:rFonts w:ascii="HelveticaNeueLT Std Med" w:eastAsia="MS Mincho" w:hAnsi="HelveticaNeueLT Std Med" w:cs="HelveticaNeueLT Std Med"/>
        </w:rPr>
      </w:pPr>
      <w:r w:rsidRPr="007922AF">
        <w:rPr>
          <w:rFonts w:ascii="HelveticaNeueLT Std Med" w:eastAsia="MS Mincho" w:hAnsi="HelveticaNeueLT Std Med" w:cs="HelveticaNeueLT Std Med"/>
          <w:bCs/>
        </w:rPr>
        <w:t>Scatter brained – I am wanting to do too many things at once which is causing myself to get overwhelmed and frustrated</w:t>
      </w:r>
      <w:r w:rsidR="00DC5483" w:rsidRPr="00E30D9D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="00DC5483" w:rsidRPr="00E30D9D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:rsidTr="00E85FFC">
        <w:trPr>
          <w:trHeight w:val="513"/>
          <w:tblHeader/>
        </w:trPr>
        <w:tc>
          <w:tcPr>
            <w:tcW w:w="9466" w:type="dxa"/>
            <w:tcBorders>
              <w:bottom w:val="single" w:sz="4" w:space="0" w:color="auto"/>
            </w:tcBorders>
            <w:vAlign w:val="bottom"/>
          </w:tcPr>
          <w:p w:rsidR="00DC5483" w:rsidRDefault="006235E6" w:rsidP="006235E6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Summary of Upcoming Tasks</w:t>
            </w:r>
          </w:p>
          <w:p w:rsidR="00E85FFC" w:rsidRDefault="00DB7AFE" w:rsidP="00DB7AFE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Adding more and different components other than GPUs</w:t>
            </w:r>
          </w:p>
          <w:p w:rsidR="00DB7AFE" w:rsidRDefault="00DB7AFE" w:rsidP="00DB7AFE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I plan on having CPUs, Coolers, Fans, PSUs, and Chassis all added by the end of the project</w:t>
            </w:r>
          </w:p>
          <w:p w:rsidR="00DB7AFE" w:rsidRDefault="00DB7AFE" w:rsidP="00DB7AFE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Centering the webpages from the left and right margins</w:t>
            </w:r>
          </w:p>
          <w:p w:rsidR="00DB7AFE" w:rsidRDefault="00DB7AFE" w:rsidP="00DB7AFE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Finding images that I can use that are royalty free and copyright free </w:t>
            </w:r>
          </w:p>
          <w:p w:rsidR="00DB7AFE" w:rsidRDefault="00DB7AFE" w:rsidP="00DB7AFE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Finding reviews, descriptions, and specifications of all of the components </w:t>
            </w:r>
          </w:p>
          <w:p w:rsidR="00E85FFC" w:rsidRPr="008D0A13" w:rsidRDefault="00BF61D6" w:rsidP="006235E6">
            <w:pPr>
              <w:pStyle w:val="ListParagraph"/>
              <w:numPr>
                <w:ilvl w:val="0"/>
                <w:numId w:val="6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Moving the review portion</w:t>
            </w:r>
            <w:r w:rsidR="002D7829">
              <w:rPr>
                <w:rFonts w:ascii="HelveticaNeueLT Std Med" w:eastAsia="MS Mincho" w:hAnsi="HelveticaNeueLT Std Med" w:cs="HelveticaNeueLT Std Med"/>
              </w:rPr>
              <w:t xml:space="preserve"> or re-doing it to show within each product window </w:t>
            </w:r>
          </w:p>
          <w:p w:rsidR="00E85FFC" w:rsidRPr="00DC5483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</w:p>
    <w:p w:rsidR="00E85FFC" w:rsidRDefault="0031711A" w:rsidP="0031711A">
      <w:pPr>
        <w:pStyle w:val="ListParagraph"/>
        <w:numPr>
          <w:ilvl w:val="0"/>
          <w:numId w:val="8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Get done with what I want for the next reporting period earlier so I can review and tweak more </w:t>
      </w:r>
    </w:p>
    <w:p w:rsidR="00E85FFC" w:rsidRPr="00C7331F" w:rsidRDefault="0031711A" w:rsidP="00DC5483">
      <w:pPr>
        <w:pStyle w:val="ListParagraph"/>
        <w:numPr>
          <w:ilvl w:val="0"/>
          <w:numId w:val="8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Better/neater code for less confusion when going back to change things </w:t>
      </w:r>
    </w:p>
    <w:p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Accomplishments Planned for Next Reporting Period</w:t>
      </w:r>
    </w:p>
    <w:p w:rsidR="00757EE6" w:rsidRDefault="00757EE6" w:rsidP="00757EE6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Adding more and different components other than GPUs</w:t>
      </w:r>
    </w:p>
    <w:p w:rsidR="00757EE6" w:rsidRDefault="00757EE6" w:rsidP="00757EE6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Centering the webpages from the left and right margins</w:t>
      </w:r>
    </w:p>
    <w:p w:rsidR="00757EE6" w:rsidRDefault="00757EE6" w:rsidP="00757EE6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More reviews listed for components</w:t>
      </w:r>
    </w:p>
    <w:p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DC5483" w:rsidRPr="00DC5483" w:rsidTr="002F772A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New Risks Identified</w:t>
            </w:r>
          </w:p>
        </w:tc>
      </w:tr>
      <w:tr w:rsidR="00DC5483" w:rsidRPr="00DC5483" w:rsidTr="002F772A">
        <w:trPr>
          <w:trHeight w:val="26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Risk</w:t>
            </w:r>
          </w:p>
        </w:tc>
      </w:tr>
      <w:tr w:rsidR="00DC5483" w:rsidRPr="00DC5483" w:rsidTr="002F772A">
        <w:trPr>
          <w:trHeight w:val="105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DC5483" w:rsidRPr="00DC5483" w:rsidRDefault="00ED1D4D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The inventory and cart system may not work completely as I want it to. I have to re-learn JavaScript since it has been so long since I have used that language</w:t>
            </w:r>
            <w:r w:rsidR="00C035D3">
              <w:rPr>
                <w:rFonts w:ascii="HelveticaNeueLT Std Med" w:eastAsia="MS Mincho" w:hAnsi="HelveticaNeueLT Std Med" w:cs="HelveticaNeueLT Std Med"/>
              </w:rPr>
              <w:t xml:space="preserve"> and</w:t>
            </w:r>
            <w:r>
              <w:rPr>
                <w:rFonts w:ascii="HelveticaNeueLT Std Med" w:eastAsia="MS Mincho" w:hAnsi="HelveticaNeueLT Std Med" w:cs="HelveticaNeueLT Std Med"/>
              </w:rPr>
              <w:t xml:space="preserve"> it can be quite difficult to write this code correctly. </w:t>
            </w:r>
          </w:p>
        </w:tc>
      </w:tr>
    </w:tbl>
    <w:p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Issues</w:t>
      </w:r>
    </w:p>
    <w:tbl>
      <w:tblPr>
        <w:tblW w:w="959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9"/>
      </w:tblGrid>
      <w:tr w:rsidR="00DC5483" w:rsidRPr="00DC5483" w:rsidTr="002F772A">
        <w:trPr>
          <w:trHeight w:val="377"/>
        </w:trPr>
        <w:tc>
          <w:tcPr>
            <w:tcW w:w="9599" w:type="dxa"/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Issue</w:t>
            </w:r>
          </w:p>
        </w:tc>
      </w:tr>
      <w:tr w:rsidR="00DC5483" w:rsidRPr="00DC5483" w:rsidTr="002F772A">
        <w:trPr>
          <w:trHeight w:val="840"/>
        </w:trPr>
        <w:tc>
          <w:tcPr>
            <w:tcW w:w="9599" w:type="dxa"/>
          </w:tcPr>
          <w:p w:rsidR="00DC5483" w:rsidRDefault="00681BC0" w:rsidP="00DC5483">
            <w:pPr>
              <w:rPr>
                <w:rFonts w:ascii="HelveticaNeueLT Std Med" w:eastAsia="MS Mincho" w:hAnsi="HelveticaNeueLT Std Med" w:cs="HelveticaNeueLT Std Med"/>
                <w:bCs/>
              </w:rPr>
            </w:pPr>
            <w:r w:rsidRPr="00681BC0">
              <w:rPr>
                <w:rFonts w:ascii="HelveticaNeueLT Std Med" w:eastAsia="MS Mincho" w:hAnsi="HelveticaNeueLT Std Med" w:cs="HelveticaNeueLT Std Med"/>
                <w:bCs/>
              </w:rPr>
              <w:t xml:space="preserve">I have no </w:t>
            </w:r>
            <w:r>
              <w:rPr>
                <w:rFonts w:ascii="HelveticaNeueLT Std Med" w:eastAsia="MS Mincho" w:hAnsi="HelveticaNeueLT Std Med" w:cs="HelveticaNeueLT Std Med"/>
                <w:bCs/>
              </w:rPr>
              <w:t xml:space="preserve">images for my products and I have no been able to find any ‘placement’ images that are even remotely close to what I am selling. I will continue to try to find some or I may have to take pictures myself and use those. </w:t>
            </w:r>
          </w:p>
          <w:p w:rsidR="00D42D68" w:rsidRPr="00681BC0" w:rsidRDefault="00D42D68" w:rsidP="00DC5483">
            <w:pPr>
              <w:rPr>
                <w:rFonts w:ascii="HelveticaNeueLT Std Med" w:eastAsia="MS Mincho" w:hAnsi="HelveticaNeueLT Std Med" w:cs="HelveticaNeueLT Std Med"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Cs/>
              </w:rPr>
              <w:t xml:space="preserve">Another issue is time management mainly on myself. I have always been really bad about managing my time when it comes to school. I have a full time job for the first time ever in my life and with four other courses it can become quite stressful. In order to combat this, I try to focus on one course at a time and remind myself when things are due so I don’t get behind. </w:t>
            </w:r>
          </w:p>
        </w:tc>
      </w:tr>
    </w:tbl>
    <w:p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Comments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82"/>
      </w:tblGrid>
      <w:tr w:rsidR="00DC5483" w:rsidRPr="00DC5483" w:rsidTr="002F772A">
        <w:trPr>
          <w:trHeight w:val="4796"/>
        </w:trPr>
        <w:tc>
          <w:tcPr>
            <w:tcW w:w="10440" w:type="dxa"/>
          </w:tcPr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:rsidR="002F772A" w:rsidRDefault="002F772A"/>
    <w:sectPr w:rsidR="002F77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2A" w:rsidRDefault="002F772A" w:rsidP="00DC5483">
      <w:pPr>
        <w:spacing w:after="0" w:line="240" w:lineRule="auto"/>
      </w:pPr>
      <w:r>
        <w:separator/>
      </w:r>
    </w:p>
  </w:endnote>
  <w:endnote w:type="continuationSeparator" w:id="0">
    <w:p w:rsidR="002F772A" w:rsidRDefault="002F772A" w:rsidP="00DC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72A" w:rsidRPr="009961EF" w:rsidRDefault="002F772A" w:rsidP="00DC5483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E15745">
      <w:rPr>
        <w:rFonts w:ascii="HelveticaNeueLT Std Med" w:hAnsi="HelveticaNeueLT Std Med"/>
        <w:b/>
        <w:noProof/>
      </w:rPr>
      <w:t>1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:rsidR="002F772A" w:rsidRDefault="002F772A">
    <w:pPr>
      <w:pStyle w:val="Footer"/>
    </w:pPr>
  </w:p>
  <w:p w:rsidR="002F772A" w:rsidRDefault="002F7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2A" w:rsidRDefault="002F772A" w:rsidP="00DC5483">
      <w:pPr>
        <w:spacing w:after="0" w:line="240" w:lineRule="auto"/>
      </w:pPr>
      <w:r>
        <w:separator/>
      </w:r>
    </w:p>
  </w:footnote>
  <w:footnote w:type="continuationSeparator" w:id="0">
    <w:p w:rsidR="002F772A" w:rsidRDefault="002F772A" w:rsidP="00DC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205D"/>
    <w:multiLevelType w:val="hybridMultilevel"/>
    <w:tmpl w:val="9B9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57F6"/>
    <w:multiLevelType w:val="hybridMultilevel"/>
    <w:tmpl w:val="5E80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25902"/>
    <w:multiLevelType w:val="hybridMultilevel"/>
    <w:tmpl w:val="EFC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B3AB6"/>
    <w:multiLevelType w:val="hybridMultilevel"/>
    <w:tmpl w:val="542E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11A27"/>
    <w:multiLevelType w:val="hybridMultilevel"/>
    <w:tmpl w:val="031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17FE8"/>
    <w:multiLevelType w:val="hybridMultilevel"/>
    <w:tmpl w:val="900A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82542"/>
    <w:multiLevelType w:val="hybridMultilevel"/>
    <w:tmpl w:val="42C0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E15E6"/>
    <w:multiLevelType w:val="hybridMultilevel"/>
    <w:tmpl w:val="89AC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83"/>
    <w:rsid w:val="00034666"/>
    <w:rsid w:val="00061A94"/>
    <w:rsid w:val="002D7829"/>
    <w:rsid w:val="002F772A"/>
    <w:rsid w:val="0031711A"/>
    <w:rsid w:val="0039392A"/>
    <w:rsid w:val="003B6C29"/>
    <w:rsid w:val="00496544"/>
    <w:rsid w:val="006120D5"/>
    <w:rsid w:val="006235E6"/>
    <w:rsid w:val="00662CD2"/>
    <w:rsid w:val="00681BC0"/>
    <w:rsid w:val="00702084"/>
    <w:rsid w:val="00757EE6"/>
    <w:rsid w:val="007922AF"/>
    <w:rsid w:val="00845505"/>
    <w:rsid w:val="008C693A"/>
    <w:rsid w:val="008D0A13"/>
    <w:rsid w:val="00913E60"/>
    <w:rsid w:val="00A85C9D"/>
    <w:rsid w:val="00AD7E03"/>
    <w:rsid w:val="00B21C36"/>
    <w:rsid w:val="00B7405F"/>
    <w:rsid w:val="00BC40C4"/>
    <w:rsid w:val="00BF61D6"/>
    <w:rsid w:val="00C035D3"/>
    <w:rsid w:val="00C7331F"/>
    <w:rsid w:val="00D256D5"/>
    <w:rsid w:val="00D42D68"/>
    <w:rsid w:val="00DB7AFE"/>
    <w:rsid w:val="00DC5483"/>
    <w:rsid w:val="00DF0F46"/>
    <w:rsid w:val="00E15745"/>
    <w:rsid w:val="00E17F32"/>
    <w:rsid w:val="00E30D9D"/>
    <w:rsid w:val="00E85FCB"/>
    <w:rsid w:val="00E85FFC"/>
    <w:rsid w:val="00ED1D4D"/>
    <w:rsid w:val="00F50FE0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  <w:style w:type="paragraph" w:styleId="ListParagraph">
    <w:name w:val="List Paragraph"/>
    <w:basedOn w:val="Normal"/>
    <w:uiPriority w:val="34"/>
    <w:qFormat/>
    <w:rsid w:val="00496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  <w:style w:type="paragraph" w:styleId="ListParagraph">
    <w:name w:val="List Paragraph"/>
    <w:basedOn w:val="Normal"/>
    <w:uiPriority w:val="34"/>
    <w:qFormat/>
    <w:rsid w:val="0049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E898FE33</Template>
  <TotalTime>42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max</cp:lastModifiedBy>
  <cp:revision>30</cp:revision>
  <dcterms:created xsi:type="dcterms:W3CDTF">2020-08-01T15:14:00Z</dcterms:created>
  <dcterms:modified xsi:type="dcterms:W3CDTF">2020-10-01T15:42:00Z</dcterms:modified>
</cp:coreProperties>
</file>